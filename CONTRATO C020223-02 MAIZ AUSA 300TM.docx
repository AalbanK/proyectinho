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B45D1" w14:textId="56D05B3F" w:rsidR="00EC1846" w:rsidRPr="00A23086" w:rsidRDefault="00EC1846" w:rsidP="00B14966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122">
        <w:rPr>
          <w:rFonts w:ascii="Arial" w:hAnsi="Arial" w:cs="Arial"/>
          <w:sz w:val="18"/>
          <w:szCs w:val="16"/>
        </w:rPr>
        <w:t>01- LUGAR Y</w:t>
      </w:r>
      <w:r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FECHA:</w:t>
      </w:r>
      <w:r w:rsidR="00992C2B"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35903"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A4FDB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Hohenau</w:t>
      </w:r>
      <w:r w:rsidR="005411F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367547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F154E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</w:t>
      </w:r>
      <w:r w:rsidR="005411F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6A4FDB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EF154E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5411F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/202</w:t>
      </w:r>
      <w:r w:rsidR="006A4FDB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0F821A14" w14:textId="77777777" w:rsidR="00992C2B" w:rsidRPr="00A23086" w:rsidRDefault="00992C2B" w:rsidP="00B14966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F18C2" w14:textId="77777777" w:rsidR="0063101A" w:rsidRPr="00A23086" w:rsidRDefault="0063101A" w:rsidP="00B14966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7C1BA6" w14:textId="48C6AC8C" w:rsidR="00367547" w:rsidRPr="00367547" w:rsidRDefault="00EC1846" w:rsidP="00367547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02- </w:t>
      </w:r>
      <w:r w:rsidR="003A4134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VENDEDOR</w:t>
      </w:r>
      <w:r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35903"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67547" w:rsidRPr="00367547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ACOPIOS UNIÓN S.A. </w:t>
      </w:r>
      <w:r w:rsidR="00367547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67547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67547" w:rsidRPr="00367547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RUC </w:t>
      </w:r>
      <w:proofErr w:type="spellStart"/>
      <w:r w:rsidR="00367547" w:rsidRPr="00367547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N°</w:t>
      </w:r>
      <w:proofErr w:type="spellEnd"/>
      <w:r w:rsidR="00367547" w:rsidRPr="00367547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80023843-5</w:t>
      </w:r>
    </w:p>
    <w:p w14:paraId="3A3D8B51" w14:textId="77777777" w:rsidR="00367547" w:rsidRPr="00367547" w:rsidRDefault="00367547" w:rsidP="00367547">
      <w:pPr>
        <w:autoSpaceDE w:val="0"/>
        <w:autoSpaceDN w:val="0"/>
        <w:adjustRightInd w:val="0"/>
        <w:spacing w:after="0" w:line="276" w:lineRule="auto"/>
        <w:ind w:left="2124" w:firstLine="708"/>
        <w:jc w:val="both"/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547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Domicilio: </w:t>
      </w:r>
      <w:proofErr w:type="spellStart"/>
      <w:r w:rsidRPr="00367547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Capitan</w:t>
      </w:r>
      <w:proofErr w:type="spellEnd"/>
      <w:r w:rsidRPr="00367547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Meza Km 16, Itapúa, Paraguay.</w:t>
      </w:r>
    </w:p>
    <w:p w14:paraId="556B87E3" w14:textId="07FA8AC2" w:rsidR="006674A3" w:rsidRDefault="00367547" w:rsidP="00367547">
      <w:pPr>
        <w:autoSpaceDE w:val="0"/>
        <w:autoSpaceDN w:val="0"/>
        <w:adjustRightInd w:val="0"/>
        <w:spacing w:after="0" w:line="276" w:lineRule="auto"/>
        <w:ind w:left="2832"/>
        <w:jc w:val="both"/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547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Representante Legal: </w:t>
      </w:r>
      <w:proofErr w:type="spellStart"/>
      <w:r w:rsidRPr="00367547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Erno</w:t>
      </w:r>
      <w:proofErr w:type="spellEnd"/>
      <w:r w:rsidRPr="00367547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67547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Huemer</w:t>
      </w:r>
      <w:proofErr w:type="spellEnd"/>
      <w:r w:rsidRPr="00367547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C.I. </w:t>
      </w:r>
      <w:proofErr w:type="spellStart"/>
      <w:r w:rsidRPr="00367547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N°</w:t>
      </w:r>
      <w:proofErr w:type="spellEnd"/>
      <w:r w:rsidRPr="00367547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1012370</w:t>
      </w:r>
    </w:p>
    <w:p w14:paraId="31A9E734" w14:textId="77777777" w:rsidR="00367547" w:rsidRPr="00A23086" w:rsidRDefault="00367547" w:rsidP="00367547">
      <w:pPr>
        <w:autoSpaceDE w:val="0"/>
        <w:autoSpaceDN w:val="0"/>
        <w:adjustRightInd w:val="0"/>
        <w:spacing w:after="0" w:line="276" w:lineRule="auto"/>
        <w:ind w:left="2832"/>
        <w:jc w:val="both"/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29165C" w14:textId="77777777" w:rsidR="00BC37D4" w:rsidRDefault="00EC1846" w:rsidP="00BC37D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03- </w:t>
      </w:r>
      <w:r w:rsidR="003A4134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COMPRADOR</w:t>
      </w:r>
      <w:r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35903"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C37D4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GRUPO EVOLUCION S.A. RUC </w:t>
      </w:r>
      <w:proofErr w:type="spellStart"/>
      <w:r w:rsidR="00BC37D4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N°</w:t>
      </w:r>
      <w:proofErr w:type="spellEnd"/>
      <w:r w:rsidR="00BC37D4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80096212-5</w:t>
      </w:r>
    </w:p>
    <w:p w14:paraId="264BB006" w14:textId="77777777" w:rsidR="00BC37D4" w:rsidRDefault="00BC37D4" w:rsidP="00BC37D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Representante Legal: Zulma </w:t>
      </w:r>
      <w:proofErr w:type="spellStart"/>
      <w:r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Céspedes</w:t>
      </w:r>
      <w:proofErr w:type="spellEnd"/>
      <w:r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C.I.N.: </w:t>
      </w:r>
      <w:r w:rsidRPr="00136542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3613177</w:t>
      </w:r>
    </w:p>
    <w:p w14:paraId="3B270FDD" w14:textId="40AC9F89" w:rsidR="00EC1846" w:rsidRPr="00A23086" w:rsidRDefault="001F03BE" w:rsidP="00BC37D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7D2539C" w14:textId="626FDCD1" w:rsidR="005411F6" w:rsidRPr="006674A3" w:rsidRDefault="00EC1846" w:rsidP="006674A3">
      <w:pPr>
        <w:autoSpaceDE w:val="0"/>
        <w:autoSpaceDN w:val="0"/>
        <w:adjustRightInd w:val="0"/>
        <w:spacing w:after="0" w:line="276" w:lineRule="auto"/>
        <w:ind w:left="2835" w:hanging="2835"/>
        <w:jc w:val="both"/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04- </w:t>
      </w:r>
      <w:r w:rsidR="000029A7"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OBJETO Y CANTIDAD:</w:t>
      </w:r>
      <w:r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411F6"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r w:rsidR="005411F6" w:rsidRPr="00A23086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objeto del presente contrato constituye la COMPRA – VENTA A TÉRMINO de una partida de </w:t>
      </w:r>
      <w:r w:rsidR="00991EBD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+-3</w:t>
      </w:r>
      <w:r w:rsidR="003D30AF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991EBD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5411F6" w:rsidRPr="00A23086"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Ton</w:t>
      </w:r>
      <w:r w:rsidR="005411F6"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eladas</w:t>
      </w:r>
      <w:r w:rsidR="005411F6" w:rsidRPr="00A23086"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411F6"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Maíz a granel.   COSECHA 202</w:t>
      </w:r>
      <w:r w:rsidR="006A4FDB"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5411F6"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/20</w:t>
      </w:r>
      <w:r w:rsidR="00103223"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6A4FDB"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5411F6"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de Producción Nacional, con las siguientes condiciones máximas:</w:t>
      </w:r>
    </w:p>
    <w:p w14:paraId="2ADE372E" w14:textId="4F9CAD40" w:rsidR="005411F6" w:rsidRDefault="005411F6" w:rsidP="005411F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6674A3"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umedad: 14</w:t>
      </w:r>
      <w:r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</w:t>
      </w:r>
      <w:r w:rsidR="006674A3"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máximo.</w:t>
      </w:r>
    </w:p>
    <w:p w14:paraId="29F79955" w14:textId="617AEA3D" w:rsidR="005411F6" w:rsidRDefault="006674A3" w:rsidP="005411F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Impurezas: 1 % máximo.</w:t>
      </w:r>
    </w:p>
    <w:p w14:paraId="565ABFD3" w14:textId="2BB37A24" w:rsidR="006674A3" w:rsidRDefault="00367547" w:rsidP="005411F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Averiados o Dañados: 10</w:t>
      </w:r>
      <w:r w:rsidR="006674A3"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máximo.</w:t>
      </w:r>
    </w:p>
    <w:p w14:paraId="1C313172" w14:textId="688636B8" w:rsidR="006674A3" w:rsidRDefault="006674A3" w:rsidP="005411F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Quebrados: 3 % máximo.</w:t>
      </w:r>
    </w:p>
    <w:p w14:paraId="2F29722A" w14:textId="57CFAF7F" w:rsidR="00957EBE" w:rsidRPr="00FD7897" w:rsidRDefault="00957EBE" w:rsidP="005411F6">
      <w:pPr>
        <w:autoSpaceDE w:val="0"/>
        <w:autoSpaceDN w:val="0"/>
        <w:adjustRightInd w:val="0"/>
        <w:spacing w:after="0" w:line="276" w:lineRule="auto"/>
        <w:ind w:left="2835" w:hanging="2835"/>
        <w:jc w:val="both"/>
        <w:rPr>
          <w:rFonts w:ascii="Arial" w:hAnsi="Arial" w:cs="Arial"/>
          <w:bCs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DCDB6" w14:textId="77777777" w:rsidR="0063101A" w:rsidRPr="00A23086" w:rsidRDefault="0063101A" w:rsidP="00A76DB5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D46A1A" w14:textId="55650F29" w:rsidR="0016694B" w:rsidRDefault="00A76DB5" w:rsidP="00373890">
      <w:pPr>
        <w:autoSpaceDE w:val="0"/>
        <w:autoSpaceDN w:val="0"/>
        <w:adjustRightInd w:val="0"/>
        <w:spacing w:after="0" w:line="240" w:lineRule="auto"/>
        <w:ind w:left="2835" w:hanging="2835"/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05- PRECIO:</w:t>
      </w:r>
      <w:r w:rsidRPr="00A23086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F7CF7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Todos los valore</w:t>
      </w:r>
      <w:r w:rsidR="00E63B6F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por </w:t>
      </w:r>
      <w:r w:rsidR="0016694B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TONELADA</w:t>
      </w:r>
      <w:r w:rsidR="00136D3D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IVA incluido</w:t>
      </w:r>
      <w:r w:rsidR="00E63B6F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retirar</w:t>
      </w:r>
      <w:r w:rsidR="00136D3D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67547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F154E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220</w:t>
      </w:r>
      <w:r w:rsidR="0016694B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USD</w:t>
      </w:r>
    </w:p>
    <w:p w14:paraId="454288B0" w14:textId="77777777" w:rsidR="00A929DD" w:rsidRPr="00A23086" w:rsidRDefault="00A929DD" w:rsidP="00DE7994">
      <w:pPr>
        <w:autoSpaceDE w:val="0"/>
        <w:autoSpaceDN w:val="0"/>
        <w:adjustRightInd w:val="0"/>
        <w:spacing w:after="0" w:line="240" w:lineRule="auto"/>
        <w:ind w:left="2835" w:hanging="2835"/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C189C0" w14:textId="29DD16F7" w:rsidR="00CD1122" w:rsidRPr="00A23086" w:rsidRDefault="003933AC" w:rsidP="006170DC">
      <w:pPr>
        <w:autoSpaceDE w:val="0"/>
        <w:autoSpaceDN w:val="0"/>
        <w:adjustRightInd w:val="0"/>
        <w:spacing w:after="0" w:line="240" w:lineRule="auto"/>
        <w:ind w:left="2835" w:hanging="2835"/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086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FCE57C7" w14:textId="66BB54E6" w:rsidR="00EE3C97" w:rsidRDefault="00957EBE" w:rsidP="00EE3C97">
      <w:pPr>
        <w:autoSpaceDE w:val="0"/>
        <w:autoSpaceDN w:val="0"/>
        <w:adjustRightInd w:val="0"/>
        <w:spacing w:after="0" w:line="240" w:lineRule="auto"/>
        <w:ind w:left="2835" w:hanging="2835"/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06</w:t>
      </w:r>
      <w:r w:rsidR="00EE3C97" w:rsidRPr="00A23086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367547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PLAZO DE </w:t>
      </w:r>
      <w:proofErr w:type="gramStart"/>
      <w:r w:rsidR="00367547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ENTREGA :</w:t>
      </w:r>
      <w:proofErr w:type="gramEnd"/>
      <w:r w:rsidR="00367547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F154E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03</w:t>
      </w:r>
      <w:r w:rsidR="005411F6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6A4FDB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EF154E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6674A3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/202</w:t>
      </w:r>
      <w:r w:rsidR="006A4FDB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6674A3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</w:t>
      </w:r>
      <w:r w:rsidR="00EF154E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04</w:t>
      </w:r>
      <w:r w:rsidR="005411F6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EF154E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03</w:t>
      </w:r>
      <w:r w:rsidR="005411F6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/202</w:t>
      </w:r>
      <w:r w:rsidR="006A4FDB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5056EE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.Siempre que las condiciones climáticas sean favorables.</w:t>
      </w:r>
      <w:r w:rsidR="005411F6" w:rsidRPr="00A23086"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A4C7CD" w14:textId="791CBC9E" w:rsidR="006362F7" w:rsidRDefault="00FD4570" w:rsidP="006362F7">
      <w:pPr>
        <w:autoSpaceDE w:val="0"/>
        <w:autoSpaceDN w:val="0"/>
        <w:adjustRightInd w:val="0"/>
        <w:spacing w:after="0" w:line="240" w:lineRule="auto"/>
        <w:ind w:left="2835" w:hanging="2835"/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18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EF9BD97" w14:textId="2C9D625C" w:rsidR="005411F6" w:rsidRDefault="005411F6" w:rsidP="005411F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7- CONDICION DE FACTURACION:</w:t>
      </w: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Contado.</w:t>
      </w:r>
    </w:p>
    <w:p w14:paraId="4DEB5080" w14:textId="77777777" w:rsidR="005411F6" w:rsidRDefault="005411F6" w:rsidP="005411F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7C2813" w14:textId="0A15E085" w:rsidR="005411F6" w:rsidRDefault="005411F6" w:rsidP="005411F6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8- PAGO: </w:t>
      </w: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Pago por el valor de la cantidad del producto retirado. Instrumentado </w:t>
      </w:r>
      <w:r w:rsidR="00700762"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</w:t>
      </w: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transferencias bancarias.</w:t>
      </w:r>
    </w:p>
    <w:p w14:paraId="045310B5" w14:textId="77777777" w:rsidR="006674A3" w:rsidRDefault="006674A3" w:rsidP="005411F6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A4D28F" w14:textId="656200A1" w:rsidR="006674A3" w:rsidRDefault="006674A3" w:rsidP="006674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9- DATOS BANCARIOS:</w:t>
      </w: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Banco: </w:t>
      </w:r>
      <w:r w:rsidR="00367547"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REGIONAL</w:t>
      </w:r>
    </w:p>
    <w:p w14:paraId="632E66A1" w14:textId="062A063B" w:rsidR="006674A3" w:rsidRPr="00367547" w:rsidRDefault="006674A3" w:rsidP="00367547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Cuenta Corriente Dólares: </w:t>
      </w:r>
      <w:r w:rsidR="00367547" w:rsidRPr="00367547"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02111110019</w:t>
      </w:r>
    </w:p>
    <w:p w14:paraId="06240E8D" w14:textId="1EBDFC8C" w:rsidR="006674A3" w:rsidRDefault="006674A3" w:rsidP="006674A3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Beneficiario: </w:t>
      </w:r>
      <w:r w:rsidR="00367547"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ACOPIOS UNION</w:t>
      </w: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S.A.</w:t>
      </w:r>
    </w:p>
    <w:p w14:paraId="304EE574" w14:textId="4031C37C" w:rsidR="006674A3" w:rsidRDefault="006674A3" w:rsidP="006674A3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RUC: </w:t>
      </w:r>
      <w:r w:rsidR="00367547" w:rsidRPr="00367547"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80023843-5</w:t>
      </w:r>
    </w:p>
    <w:p w14:paraId="6AC2C8E1" w14:textId="755D5C24" w:rsidR="00373890" w:rsidRDefault="00373890" w:rsidP="006674A3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8C1905" w14:textId="7CA8B6E5" w:rsidR="00373890" w:rsidRDefault="00373890" w:rsidP="00CD64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D667A" w14:textId="066FE851" w:rsidR="00373890" w:rsidRDefault="00373890" w:rsidP="00CD64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303023" w14:textId="77777777" w:rsidR="00373890" w:rsidRDefault="00373890" w:rsidP="00CD64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B62AAD" w14:textId="77777777" w:rsidR="00CD6484" w:rsidRDefault="00CD6484" w:rsidP="00CD64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84DF82" w14:textId="77777777" w:rsidR="002257C9" w:rsidRDefault="002257C9" w:rsidP="00CD64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7F7B22" w14:textId="77777777" w:rsidR="002257C9" w:rsidRPr="00A23086" w:rsidRDefault="002257C9" w:rsidP="00CD64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D204EE" w14:textId="77777777" w:rsidR="00D74953" w:rsidRDefault="00D74953" w:rsidP="00CD1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85202B" w14:textId="77777777" w:rsidR="000D61A8" w:rsidRDefault="000D61A8" w:rsidP="00CD1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1D495B" w14:textId="77777777" w:rsidR="000D61A8" w:rsidRDefault="000D61A8" w:rsidP="00CD1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3D29BD" w14:textId="77777777" w:rsidR="000D61A8" w:rsidRDefault="000D61A8" w:rsidP="00CD1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3F3B5C" w14:textId="1E93DACA" w:rsidR="000D61A8" w:rsidRDefault="000D61A8" w:rsidP="00CD1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0D61A8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8521B94" w14:textId="4A4B4FBF" w:rsidR="00705464" w:rsidRDefault="00705464" w:rsidP="00CD1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705464" w:rsidSect="00D7495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715BB28" w14:textId="77777777" w:rsidR="006674A3" w:rsidRDefault="006674A3" w:rsidP="00D749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87202A" w14:textId="77777777" w:rsidR="006674A3" w:rsidRDefault="006674A3" w:rsidP="00D749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CB819B" w14:textId="07B9C354" w:rsidR="00705464" w:rsidRDefault="00705464" w:rsidP="00D749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</w:t>
      </w:r>
    </w:p>
    <w:p w14:paraId="658DE1BE" w14:textId="2904B0EB" w:rsidR="00705464" w:rsidRDefault="00367547" w:rsidP="00D749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ACOPIOS UNION</w:t>
      </w:r>
      <w:r w:rsidR="00373890"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S.A.</w:t>
      </w:r>
    </w:p>
    <w:p w14:paraId="44B50A45" w14:textId="01352EE5" w:rsidR="00705464" w:rsidRDefault="00373890" w:rsidP="00D749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RUC: </w:t>
      </w:r>
      <w:r w:rsidR="00367547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80023843-5</w:t>
      </w:r>
    </w:p>
    <w:p w14:paraId="5D5B0689" w14:textId="13A25F1B" w:rsidR="006674A3" w:rsidRDefault="00367547" w:rsidP="00D749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ERNO HUEMER</w:t>
      </w:r>
      <w:r w:rsidR="006674A3"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REP. LEGAL</w:t>
      </w:r>
    </w:p>
    <w:p w14:paraId="7057CC9C" w14:textId="39F313C2" w:rsidR="00705464" w:rsidRDefault="00A26DF6" w:rsidP="00D749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VENDEDOR</w:t>
      </w:r>
    </w:p>
    <w:p w14:paraId="6A1DC1DD" w14:textId="26149335" w:rsidR="00373890" w:rsidRDefault="00373890" w:rsidP="00667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100FAE" w14:textId="77777777" w:rsidR="006674A3" w:rsidRDefault="006674A3" w:rsidP="00D749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516AD0" w14:textId="7E602248" w:rsidR="00705464" w:rsidRDefault="00705464" w:rsidP="00D749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</w:t>
      </w:r>
    </w:p>
    <w:p w14:paraId="57153E0A" w14:textId="0365AED4" w:rsidR="00373890" w:rsidRDefault="00BC37D4" w:rsidP="0037389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GRUPO </w:t>
      </w:r>
      <w:r w:rsidR="00EF028D"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EVOLUCION S.</w:t>
      </w: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EF028D"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11EA8A" w14:textId="77777777" w:rsidR="00BC37D4" w:rsidRDefault="00BC37D4" w:rsidP="00BC37D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RUC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Nº</w:t>
      </w:r>
      <w:proofErr w:type="spellEnd"/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80096212-5</w:t>
      </w:r>
    </w:p>
    <w:p w14:paraId="0D90AED7" w14:textId="77777777" w:rsidR="00BC37D4" w:rsidRDefault="00BC37D4" w:rsidP="00BC37D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18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ZULMA CÉSPEDES – REP LEGAL</w:t>
      </w:r>
    </w:p>
    <w:p w14:paraId="02901346" w14:textId="77777777" w:rsidR="00BC37D4" w:rsidRDefault="00BC37D4" w:rsidP="00BC37D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COMPRADOR</w:t>
      </w:r>
    </w:p>
    <w:p w14:paraId="45EAA654" w14:textId="77777777" w:rsidR="00D74953" w:rsidRDefault="00D74953" w:rsidP="00D749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D74953" w:rsidSect="00D7495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DF98CEA" w14:textId="02D5249F" w:rsidR="00D74953" w:rsidRDefault="00D74953" w:rsidP="00D749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BD0085" w14:textId="77777777" w:rsidR="00073D02" w:rsidRDefault="00073D02" w:rsidP="000D6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B289AB" w14:textId="0650E073" w:rsidR="00A135F3" w:rsidRPr="00373890" w:rsidRDefault="00A135F3" w:rsidP="00373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  <w:lang w:eastAsia="es-P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135F3" w:rsidRPr="00373890" w:rsidSect="0070546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9E252" w14:textId="77777777" w:rsidR="002021ED" w:rsidRDefault="002021ED" w:rsidP="00992C2B">
      <w:pPr>
        <w:spacing w:after="0" w:line="240" w:lineRule="auto"/>
      </w:pPr>
      <w:r>
        <w:separator/>
      </w:r>
    </w:p>
  </w:endnote>
  <w:endnote w:type="continuationSeparator" w:id="0">
    <w:p w14:paraId="7A3B1B37" w14:textId="77777777" w:rsidR="002021ED" w:rsidRDefault="002021ED" w:rsidP="00992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E5CF0" w14:textId="77777777" w:rsidR="002021ED" w:rsidRDefault="002021ED" w:rsidP="00992C2B">
      <w:pPr>
        <w:spacing w:after="0" w:line="240" w:lineRule="auto"/>
      </w:pPr>
      <w:r>
        <w:separator/>
      </w:r>
    </w:p>
  </w:footnote>
  <w:footnote w:type="continuationSeparator" w:id="0">
    <w:p w14:paraId="4F429E8D" w14:textId="77777777" w:rsidR="002021ED" w:rsidRDefault="002021ED" w:rsidP="00992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1DFF3" w14:textId="1FBF92D2" w:rsidR="005411F6" w:rsidRDefault="005411F6" w:rsidP="005411F6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b/>
        <w:sz w:val="24"/>
        <w:szCs w:val="24"/>
      </w:rPr>
    </w:pPr>
    <w:r w:rsidRPr="00734C71">
      <w:rPr>
        <w:rFonts w:ascii="Arial" w:hAnsi="Arial" w:cs="Arial"/>
        <w:b/>
        <w:sz w:val="24"/>
        <w:szCs w:val="24"/>
      </w:rPr>
      <w:t>CONTRATO DE COMPRA-VENTA</w:t>
    </w:r>
    <w:r w:rsidR="00367547">
      <w:rPr>
        <w:rFonts w:ascii="Arial" w:hAnsi="Arial" w:cs="Arial"/>
        <w:b/>
        <w:sz w:val="24"/>
        <w:szCs w:val="24"/>
      </w:rPr>
      <w:tab/>
    </w:r>
    <w:proofErr w:type="spellStart"/>
    <w:r w:rsidR="00367547">
      <w:rPr>
        <w:rFonts w:ascii="Arial" w:hAnsi="Arial" w:cs="Arial"/>
        <w:b/>
        <w:sz w:val="24"/>
        <w:szCs w:val="24"/>
      </w:rPr>
      <w:t>Nº</w:t>
    </w:r>
    <w:proofErr w:type="spellEnd"/>
    <w:r w:rsidR="00367547">
      <w:rPr>
        <w:rFonts w:ascii="Arial" w:hAnsi="Arial" w:cs="Arial"/>
        <w:b/>
        <w:sz w:val="24"/>
        <w:szCs w:val="24"/>
      </w:rPr>
      <w:t xml:space="preserve"> </w:t>
    </w:r>
    <w:r w:rsidR="006A4FDB" w:rsidRPr="006A4FDB">
      <w:rPr>
        <w:rFonts w:ascii="Arial" w:hAnsi="Arial" w:cs="Arial"/>
        <w:b/>
        <w:sz w:val="24"/>
        <w:szCs w:val="24"/>
      </w:rPr>
      <w:t>C</w:t>
    </w:r>
    <w:r w:rsidR="00EF154E">
      <w:rPr>
        <w:rFonts w:ascii="Arial" w:hAnsi="Arial" w:cs="Arial"/>
        <w:b/>
        <w:sz w:val="24"/>
        <w:szCs w:val="24"/>
      </w:rPr>
      <w:t>02</w:t>
    </w:r>
    <w:r w:rsidR="006A4FDB" w:rsidRPr="006A4FDB">
      <w:rPr>
        <w:rFonts w:ascii="Arial" w:hAnsi="Arial" w:cs="Arial"/>
        <w:b/>
        <w:sz w:val="24"/>
        <w:szCs w:val="24"/>
      </w:rPr>
      <w:t>0</w:t>
    </w:r>
    <w:r w:rsidR="00EF154E">
      <w:rPr>
        <w:rFonts w:ascii="Arial" w:hAnsi="Arial" w:cs="Arial"/>
        <w:b/>
        <w:sz w:val="24"/>
        <w:szCs w:val="24"/>
      </w:rPr>
      <w:t>2</w:t>
    </w:r>
    <w:r w:rsidR="006A4FDB" w:rsidRPr="006A4FDB">
      <w:rPr>
        <w:rFonts w:ascii="Arial" w:hAnsi="Arial" w:cs="Arial"/>
        <w:b/>
        <w:sz w:val="24"/>
        <w:szCs w:val="24"/>
      </w:rPr>
      <w:t>23</w:t>
    </w:r>
    <w:r w:rsidR="003D30AF">
      <w:rPr>
        <w:rFonts w:ascii="Arial" w:hAnsi="Arial" w:cs="Arial"/>
        <w:b/>
        <w:sz w:val="24"/>
        <w:szCs w:val="24"/>
      </w:rPr>
      <w:t>-02</w:t>
    </w:r>
  </w:p>
  <w:p w14:paraId="1F098EDC" w14:textId="4D5BD526" w:rsidR="00102B32" w:rsidRPr="005411F6" w:rsidRDefault="005411F6" w:rsidP="005411F6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MAÍZ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73083"/>
    <w:multiLevelType w:val="hybridMultilevel"/>
    <w:tmpl w:val="705AAE66"/>
    <w:lvl w:ilvl="0" w:tplc="892CD510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A460B"/>
    <w:multiLevelType w:val="hybridMultilevel"/>
    <w:tmpl w:val="AC8261F4"/>
    <w:lvl w:ilvl="0" w:tplc="ACDA99E6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9057F"/>
    <w:multiLevelType w:val="hybridMultilevel"/>
    <w:tmpl w:val="9600FBB0"/>
    <w:lvl w:ilvl="0" w:tplc="42063D1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16"/>
        <w:szCs w:val="16"/>
      </w:rPr>
    </w:lvl>
    <w:lvl w:ilvl="1" w:tplc="3C0A0019" w:tentative="1">
      <w:start w:val="1"/>
      <w:numFmt w:val="lowerLetter"/>
      <w:lvlText w:val="%2."/>
      <w:lvlJc w:val="left"/>
      <w:pPr>
        <w:ind w:left="1788" w:hanging="360"/>
      </w:pPr>
    </w:lvl>
    <w:lvl w:ilvl="2" w:tplc="3C0A001B" w:tentative="1">
      <w:start w:val="1"/>
      <w:numFmt w:val="lowerRoman"/>
      <w:lvlText w:val="%3."/>
      <w:lvlJc w:val="right"/>
      <w:pPr>
        <w:ind w:left="2508" w:hanging="180"/>
      </w:pPr>
    </w:lvl>
    <w:lvl w:ilvl="3" w:tplc="3C0A000F" w:tentative="1">
      <w:start w:val="1"/>
      <w:numFmt w:val="decimal"/>
      <w:lvlText w:val="%4."/>
      <w:lvlJc w:val="left"/>
      <w:pPr>
        <w:ind w:left="3228" w:hanging="360"/>
      </w:pPr>
    </w:lvl>
    <w:lvl w:ilvl="4" w:tplc="3C0A0019" w:tentative="1">
      <w:start w:val="1"/>
      <w:numFmt w:val="lowerLetter"/>
      <w:lvlText w:val="%5."/>
      <w:lvlJc w:val="left"/>
      <w:pPr>
        <w:ind w:left="3948" w:hanging="360"/>
      </w:pPr>
    </w:lvl>
    <w:lvl w:ilvl="5" w:tplc="3C0A001B" w:tentative="1">
      <w:start w:val="1"/>
      <w:numFmt w:val="lowerRoman"/>
      <w:lvlText w:val="%6."/>
      <w:lvlJc w:val="right"/>
      <w:pPr>
        <w:ind w:left="4668" w:hanging="180"/>
      </w:pPr>
    </w:lvl>
    <w:lvl w:ilvl="6" w:tplc="3C0A000F" w:tentative="1">
      <w:start w:val="1"/>
      <w:numFmt w:val="decimal"/>
      <w:lvlText w:val="%7."/>
      <w:lvlJc w:val="left"/>
      <w:pPr>
        <w:ind w:left="5388" w:hanging="360"/>
      </w:pPr>
    </w:lvl>
    <w:lvl w:ilvl="7" w:tplc="3C0A0019" w:tentative="1">
      <w:start w:val="1"/>
      <w:numFmt w:val="lowerLetter"/>
      <w:lvlText w:val="%8."/>
      <w:lvlJc w:val="left"/>
      <w:pPr>
        <w:ind w:left="6108" w:hanging="360"/>
      </w:pPr>
    </w:lvl>
    <w:lvl w:ilvl="8" w:tplc="3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C24B52"/>
    <w:multiLevelType w:val="hybridMultilevel"/>
    <w:tmpl w:val="A1E43350"/>
    <w:lvl w:ilvl="0" w:tplc="B2BC88EE">
      <w:start w:val="5"/>
      <w:numFmt w:val="bullet"/>
      <w:lvlText w:val="-"/>
      <w:lvlJc w:val="left"/>
      <w:pPr>
        <w:ind w:left="3195" w:hanging="360"/>
      </w:pPr>
      <w:rPr>
        <w:rFonts w:ascii="Arial" w:eastAsia="Calibr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" w15:restartNumberingAfterBreak="0">
    <w:nsid w:val="3C820FD9"/>
    <w:multiLevelType w:val="hybridMultilevel"/>
    <w:tmpl w:val="DDB051C0"/>
    <w:lvl w:ilvl="0" w:tplc="886C08EE">
      <w:start w:val="1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3190"/>
    <w:multiLevelType w:val="hybridMultilevel"/>
    <w:tmpl w:val="91EA4C2A"/>
    <w:lvl w:ilvl="0" w:tplc="CBFAB866">
      <w:start w:val="1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4528E"/>
    <w:multiLevelType w:val="hybridMultilevel"/>
    <w:tmpl w:val="54164072"/>
    <w:lvl w:ilvl="0" w:tplc="56A6B29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gr_baivendedor" w:val=" "/>
    <w:docVar w:name="agr_cantidadton" w:val="         60,00"/>
    <w:docVar w:name="agr_codctrrpc" w:val=" "/>
    <w:docVar w:name="agr_codentidade" w:val="5564328-0"/>
    <w:docVar w:name="agr_codentidadedes" w:val="999998"/>
    <w:docVar w:name="agr_codentidadeori" w:val="5564328-0"/>
    <w:docVar w:name="agr_codigomodctr" w:val="REFIN"/>
    <w:docVar w:name="agr_codigomoeda" w:val=" 3"/>
    <w:docVar w:name="agr_codigotabserv" w:val=" "/>
    <w:docVar w:name="agr_codoperacao" w:val=" "/>
    <w:docVar w:name="agr_codoperfiscal" w:val=" "/>
    <w:docVar w:name="agr_codproduto" w:val="02MAIZORIGINA"/>
    <w:docVar w:name="agr_codsafra" w:val="Z19MAIZF"/>
    <w:docVar w:name="agr_codtabela" w:val="MAIZ01"/>
    <w:docVar w:name="agr_codterceiros" w:val=" "/>
    <w:docVar w:name="agr_codvendedor" w:val="5564328-0"/>
    <w:docVar w:name="agr_condicion" w:val="PESO ORIGEN Y CALIDAD ORIGEN"/>
    <w:docVar w:name="agr_contcliente" w:val=" "/>
    <w:docVar w:name="agr_contrato" w:val="001599"/>
    <w:docVar w:name="agr_contratotransf" w:val="NO"/>
    <w:docVar w:name="agr_controlaentsai" w:val="NINGUNO"/>
    <w:docVar w:name="agr_controlalogist" w:val="NO"/>
    <w:docVar w:name="agr_cpfvendedor" w:val="5564328-0"/>
    <w:docVar w:name="agr_datactr" w:val="01/04/2019"/>
    <w:docVar w:name="agr_datafiment" w:val="30/08/2019"/>
    <w:docVar w:name="agr_datainient" w:val="01/07/2019"/>
    <w:docVar w:name="agr_datalimite" w:val="26/10/2019"/>
    <w:docVar w:name="agr_datareffixacao" w:val="01/11/2019"/>
    <w:docVar w:name="agr_dddvendedor" w:val=" "/>
    <w:docVar w:name="agr_descmodctr" w:val="RE-FINANCIAMIENTO"/>
    <w:docVar w:name="agr_descmodeloctr" w:val=" "/>
    <w:docVar w:name="agr_descmoeda" w:val="COMPRA US$"/>
    <w:docVar w:name="agr_descoperacao" w:val=" "/>
    <w:docVar w:name="agr_descricao" w:val="CONTRATO DE MAIZ 2019 DIONISIO KLAUMANN"/>
    <w:docVar w:name="agr_descrimercado" w:val="VALOR FLAT MAIZ"/>
    <w:docVar w:name="agr_descsafra" w:val="MAIZ ZAFRINA 2019"/>
    <w:docVar w:name="agr_desctabserv" w:val=" "/>
    <w:docVar w:name="agr_desctipvended" w:val="OTROS"/>
    <w:docVar w:name="agr_desoperfiscal" w:val=" "/>
    <w:docVar w:name="agr_desproduto" w:val="MAIZ"/>
    <w:docVar w:name="agr_destabela" w:val="CALIDAD MAIZ"/>
    <w:docVar w:name="agr_destipo" w:val="COMPRA"/>
    <w:docVar w:name="agr_endvendedor" w:val="PUENTE KYJHA - FRANCISCO CABALLERO ALVAREZ"/>
    <w:docVar w:name="agr_estvendedor" w:val=" "/>
    <w:docVar w:name="agr_filial" w:val=" "/>
    <w:docVar w:name="agr_formaentrega" w:val="PUE"/>
    <w:docVar w:name="agr_ievendedor" w:val=" "/>
    <w:docVar w:name="agr_indicemercado" w:val="VALMZ"/>
    <w:docVar w:name="agr_inscricaocampo" w:val=" "/>
    <w:docVar w:name="agr_lojavendedor" w:val="01"/>
    <w:docVar w:name="agr_lojentidade" w:val="01"/>
    <w:docVar w:name="agr_lojentidadedes" w:val="24"/>
    <w:docVar w:name="agr_lojentidadeori" w:val="01"/>
    <w:docVar w:name="agr_lojterceiros" w:val=" "/>
    <w:docVar w:name="agr_mensagemfiscal" w:val=" "/>
    <w:docVar w:name="agr_modelobasectr" w:val=" "/>
    <w:docVar w:name="agr_modelocontrato" w:val="CONTRATO"/>
    <w:docVar w:name="agr_munentrega" w:val="KATUETE"/>
    <w:docVar w:name="agr_munvendedor" w:val="GRAL. FRANCISCO CABALLLERO A."/>
    <w:docVar w:name="agr_nomentidade" w:val="DIONISIO KLAUMANN"/>
    <w:docVar w:name="agr_nomentidadedes" w:val="SILO FARMS GROUP - LA PALOMA"/>
    <w:docVar w:name="agr_nomentidadeori" w:val="DIONISIO KLAUMANN"/>
    <w:docVar w:name="agr_nometerceiros" w:val=" "/>
    <w:docVar w:name="agr_nomevendedor" w:val="DIONISIO KLAUMANN"/>
    <w:docVar w:name="agr_nomljentida" w:val="DIONISIO KLAUMANN"/>
    <w:docVar w:name="agr_nomljentidades" w:val="SILO FARMS GROUP - LA PALOMA"/>
    <w:docVar w:name="agr_nomljentidaori" w:val="DIONISIO KLAUMANN"/>
    <w:docVar w:name="agr_nomljterceiros" w:val=" "/>
    <w:docVar w:name="agr_nomljvendedor" w:val="DIONISIO KLAUMANN"/>
    <w:docVar w:name="agr_obsadicional" w:val="OPERACION_x0009_COMPRA_x000d__x000a_CLIENTE_x0009_DIONISIO KLAUMANN_x000d__x000a_RUC_x0009_5564328-0    _x000d__x000a_PRODUCTO_x0009_MAIZ_x000d__x000a_CONTRATO NRO_x0009_NEW_x000d__x000a_ZAFRA_x0009_2019_x000d__x000a_CANTIDAD TM_x0009_60_x000d__x000a_FORMA DE ENTREGA_x0009_PUESTO EN_x000d__x000a_LUGAR DE ENTREGA_x0009_SILO FARMS GROUP - LA PALOMA_x000d__x000a_PERIODO DE ENTREGA_x0009_01/07/2019 AL 30/08/2019_x000d__x000a_PRECIO U$/MT_x0009_EN ABIERTO_x000d__x000a_COMPRA TIPO_x0009_RE-FINANCIAMIENTO_x000d__x000a_OBS_x0009_EL CONTRATO FUE AUTORIZADO EN ABIERTO POR GUSTAVO LOPEZ PARA RECUPERO PARCIAL DE UN REFINANCIAMIENTO EN LA REGION DE LA PALOMA DEL ESPIRITO SANTO."/>
    <w:docVar w:name="agr_opertriangular" w:val="NO"/>
    <w:docVar w:name="agr_opervendafutura" w:val="NO"/>
    <w:docVar w:name="agr_perclimtcredito" w:val="  0"/>
    <w:docVar w:name="agr_possuiinctdap" w:val="NO"/>
    <w:docVar w:name="agr_quantidadeautent" w:val="     60.000,00"/>
    <w:docVar w:name="agr_quantidadeautsai" w:val="     60.000,00"/>
    <w:docVar w:name="agr_quantidadecontra" w:val="     60.000,00"/>
    <w:docVar w:name="agr_quantidadeentemb" w:val="          0,00"/>
    <w:docVar w:name="agr_quantidadeincial" w:val="     60.000,00"/>
    <w:docVar w:name="agr_quantidadereserv" w:val="          0,00"/>
    <w:docVar w:name="agr_quantidadesaiemb" w:val="          0,00"/>
    <w:docVar w:name="agr_quantidadesalemb" w:val="          0,00"/>
    <w:docVar w:name="agr_quantidentfiscal" w:val="          0,00"/>
    <w:docVar w:name="agr_quantidentfisico" w:val="          0,00"/>
    <w:docVar w:name="agr_quantidsaifiscal" w:val="          0,00"/>
    <w:docVar w:name="agr_quantidsaifisico" w:val="          0,00"/>
    <w:docVar w:name="agr_quantidsalfiscal" w:val="     60.000,00"/>
    <w:docVar w:name="agr_quantidsalfisico" w:val="     60.000,00"/>
    <w:docVar w:name="agr_rgvendedor" w:val=" "/>
    <w:docVar w:name="agr_simbmoeda" w:val="U$S"/>
    <w:docVar w:name="agr_statuscontrato" w:val="ABIERTO"/>
    <w:docVar w:name="agr_statusctrassi" w:val="ABIERTO"/>
    <w:docVar w:name="agr_statusctrest" w:val="ABIERTO"/>
    <w:docVar w:name="agr_statusctrfin" w:val="ABIERTO"/>
    <w:docVar w:name="agr_statusctrfis" w:val="ABIERTO"/>
    <w:docVar w:name="agr_talhao" w:val=" "/>
    <w:docVar w:name="agr_taxamoeda" w:val="6.188,000000"/>
    <w:docVar w:name="agr_telvendedor" w:val=" "/>
    <w:docVar w:name="agr_tesmovestoque" w:val="002"/>
    <w:docVar w:name="agr_tesmovfinanceiro" w:val="005"/>
    <w:docVar w:name="agr_tesquebratecnica" w:val=" "/>
    <w:docVar w:name="agr_tesretornosimbol" w:val=" "/>
    <w:docVar w:name="agr_tipoembalagem" w:val=" "/>
    <w:docVar w:name="agr_tipofrete" w:val="SIN FLETE"/>
    <w:docVar w:name="agr_tipoquebratec" w:val="POR FIJAR"/>
    <w:docVar w:name="agr_ultaltera" w:val="000"/>
    <w:docVar w:name="agr_unidadepreco" w:val="TL"/>
    <w:docVar w:name="agr_unimedpro1" w:val="KG"/>
    <w:docVar w:name="agr_valorentfiscal" w:val="          0,00"/>
    <w:docVar w:name="agr_valorsaifiscal" w:val="          0,00"/>
    <w:docVar w:name="agr_valorsalfiscal" w:val="          0,00"/>
    <w:docVar w:name="agr_valortotcontrato" w:val="             0,00"/>
    <w:docVar w:name="agr_valorunitario" w:val="              0,00000"/>
    <w:docVar w:name="agr_valorunitbase" w:val="                  0,00"/>
  </w:docVars>
  <w:rsids>
    <w:rsidRoot w:val="00DB5AA9"/>
    <w:rsid w:val="000029A7"/>
    <w:rsid w:val="000051BB"/>
    <w:rsid w:val="00012CBB"/>
    <w:rsid w:val="00042AB4"/>
    <w:rsid w:val="00050C1E"/>
    <w:rsid w:val="00057C0E"/>
    <w:rsid w:val="00063D37"/>
    <w:rsid w:val="00073D02"/>
    <w:rsid w:val="000805B8"/>
    <w:rsid w:val="000839ED"/>
    <w:rsid w:val="000862FA"/>
    <w:rsid w:val="00093042"/>
    <w:rsid w:val="0009601F"/>
    <w:rsid w:val="000B0124"/>
    <w:rsid w:val="000B0A7B"/>
    <w:rsid w:val="000C2356"/>
    <w:rsid w:val="000D61A8"/>
    <w:rsid w:val="000E23C8"/>
    <w:rsid w:val="000E5AFA"/>
    <w:rsid w:val="000E5BB3"/>
    <w:rsid w:val="000F1944"/>
    <w:rsid w:val="000F2EC7"/>
    <w:rsid w:val="00102B32"/>
    <w:rsid w:val="00102F78"/>
    <w:rsid w:val="00103223"/>
    <w:rsid w:val="0010343A"/>
    <w:rsid w:val="00111FFC"/>
    <w:rsid w:val="00135903"/>
    <w:rsid w:val="00136D3D"/>
    <w:rsid w:val="0014000A"/>
    <w:rsid w:val="001613FC"/>
    <w:rsid w:val="0016694B"/>
    <w:rsid w:val="00166A9D"/>
    <w:rsid w:val="00167A7D"/>
    <w:rsid w:val="00171915"/>
    <w:rsid w:val="00195B28"/>
    <w:rsid w:val="001B1FF2"/>
    <w:rsid w:val="001B4DFC"/>
    <w:rsid w:val="001B5B62"/>
    <w:rsid w:val="001D320F"/>
    <w:rsid w:val="001F03BE"/>
    <w:rsid w:val="001F2F12"/>
    <w:rsid w:val="002021ED"/>
    <w:rsid w:val="00205F56"/>
    <w:rsid w:val="002062E4"/>
    <w:rsid w:val="00223455"/>
    <w:rsid w:val="002257AF"/>
    <w:rsid w:val="002257C9"/>
    <w:rsid w:val="0023448B"/>
    <w:rsid w:val="002529E5"/>
    <w:rsid w:val="00257D1B"/>
    <w:rsid w:val="00275124"/>
    <w:rsid w:val="00275C9E"/>
    <w:rsid w:val="00286141"/>
    <w:rsid w:val="0028739A"/>
    <w:rsid w:val="003108D0"/>
    <w:rsid w:val="00315484"/>
    <w:rsid w:val="00317089"/>
    <w:rsid w:val="00321FDE"/>
    <w:rsid w:val="00326B78"/>
    <w:rsid w:val="00341B44"/>
    <w:rsid w:val="00367547"/>
    <w:rsid w:val="0037022F"/>
    <w:rsid w:val="00373890"/>
    <w:rsid w:val="00374F94"/>
    <w:rsid w:val="00384CA9"/>
    <w:rsid w:val="003933AC"/>
    <w:rsid w:val="003A4134"/>
    <w:rsid w:val="003C336A"/>
    <w:rsid w:val="003C461C"/>
    <w:rsid w:val="003D30AF"/>
    <w:rsid w:val="003D33FA"/>
    <w:rsid w:val="003E0426"/>
    <w:rsid w:val="003E3DD0"/>
    <w:rsid w:val="003F1EC2"/>
    <w:rsid w:val="003F2110"/>
    <w:rsid w:val="003F7CF7"/>
    <w:rsid w:val="00444595"/>
    <w:rsid w:val="004445D1"/>
    <w:rsid w:val="004557C3"/>
    <w:rsid w:val="00465036"/>
    <w:rsid w:val="004664B7"/>
    <w:rsid w:val="0047032F"/>
    <w:rsid w:val="0047132C"/>
    <w:rsid w:val="00496F4E"/>
    <w:rsid w:val="00497C7A"/>
    <w:rsid w:val="004A6537"/>
    <w:rsid w:val="004B3F34"/>
    <w:rsid w:val="004B74FF"/>
    <w:rsid w:val="004C160C"/>
    <w:rsid w:val="004D7AB6"/>
    <w:rsid w:val="004E012E"/>
    <w:rsid w:val="004F7E26"/>
    <w:rsid w:val="005056EE"/>
    <w:rsid w:val="00512D0E"/>
    <w:rsid w:val="00514FCF"/>
    <w:rsid w:val="005229C7"/>
    <w:rsid w:val="00537089"/>
    <w:rsid w:val="005411F6"/>
    <w:rsid w:val="00542EEE"/>
    <w:rsid w:val="005454AA"/>
    <w:rsid w:val="00562BD2"/>
    <w:rsid w:val="00566F04"/>
    <w:rsid w:val="005831F1"/>
    <w:rsid w:val="00590318"/>
    <w:rsid w:val="005945C7"/>
    <w:rsid w:val="005D00D2"/>
    <w:rsid w:val="005D37A1"/>
    <w:rsid w:val="005F0A40"/>
    <w:rsid w:val="005F2883"/>
    <w:rsid w:val="005F798C"/>
    <w:rsid w:val="006170DC"/>
    <w:rsid w:val="006243A9"/>
    <w:rsid w:val="00630059"/>
    <w:rsid w:val="00630344"/>
    <w:rsid w:val="0063101A"/>
    <w:rsid w:val="00633EF7"/>
    <w:rsid w:val="006362F7"/>
    <w:rsid w:val="006368A7"/>
    <w:rsid w:val="00641653"/>
    <w:rsid w:val="006674A3"/>
    <w:rsid w:val="00680BAB"/>
    <w:rsid w:val="006874D3"/>
    <w:rsid w:val="006A1FA8"/>
    <w:rsid w:val="006A4FDB"/>
    <w:rsid w:val="006E7F6D"/>
    <w:rsid w:val="00700762"/>
    <w:rsid w:val="00705464"/>
    <w:rsid w:val="007250F9"/>
    <w:rsid w:val="00733019"/>
    <w:rsid w:val="00734C71"/>
    <w:rsid w:val="00761735"/>
    <w:rsid w:val="00762DBF"/>
    <w:rsid w:val="0077662E"/>
    <w:rsid w:val="0077741D"/>
    <w:rsid w:val="0078701F"/>
    <w:rsid w:val="007875A0"/>
    <w:rsid w:val="007B44C6"/>
    <w:rsid w:val="007C7167"/>
    <w:rsid w:val="007D1D6A"/>
    <w:rsid w:val="007E2F79"/>
    <w:rsid w:val="007E7341"/>
    <w:rsid w:val="007F140B"/>
    <w:rsid w:val="00810022"/>
    <w:rsid w:val="00816200"/>
    <w:rsid w:val="0082576C"/>
    <w:rsid w:val="00845F54"/>
    <w:rsid w:val="00864702"/>
    <w:rsid w:val="00866BF5"/>
    <w:rsid w:val="008838D9"/>
    <w:rsid w:val="008A0952"/>
    <w:rsid w:val="008A6228"/>
    <w:rsid w:val="008B1D2B"/>
    <w:rsid w:val="008B51F6"/>
    <w:rsid w:val="008C5A33"/>
    <w:rsid w:val="008D4FC6"/>
    <w:rsid w:val="008E2105"/>
    <w:rsid w:val="0090135D"/>
    <w:rsid w:val="0090773C"/>
    <w:rsid w:val="00920CBC"/>
    <w:rsid w:val="00927823"/>
    <w:rsid w:val="00927BBA"/>
    <w:rsid w:val="00932012"/>
    <w:rsid w:val="00936AD0"/>
    <w:rsid w:val="00951909"/>
    <w:rsid w:val="00957EBE"/>
    <w:rsid w:val="009908BF"/>
    <w:rsid w:val="00991EBD"/>
    <w:rsid w:val="00992C2B"/>
    <w:rsid w:val="009973FD"/>
    <w:rsid w:val="009B1F3C"/>
    <w:rsid w:val="009B79B8"/>
    <w:rsid w:val="009C1CAE"/>
    <w:rsid w:val="009C3BF6"/>
    <w:rsid w:val="009D3935"/>
    <w:rsid w:val="00A05CBC"/>
    <w:rsid w:val="00A135F3"/>
    <w:rsid w:val="00A14CD5"/>
    <w:rsid w:val="00A20A66"/>
    <w:rsid w:val="00A23086"/>
    <w:rsid w:val="00A26DF6"/>
    <w:rsid w:val="00A415C9"/>
    <w:rsid w:val="00A42081"/>
    <w:rsid w:val="00A506C2"/>
    <w:rsid w:val="00A644DB"/>
    <w:rsid w:val="00A76DB5"/>
    <w:rsid w:val="00A929DD"/>
    <w:rsid w:val="00AA0087"/>
    <w:rsid w:val="00AA0AA6"/>
    <w:rsid w:val="00AB15AE"/>
    <w:rsid w:val="00AD54C2"/>
    <w:rsid w:val="00AE54B1"/>
    <w:rsid w:val="00B037F4"/>
    <w:rsid w:val="00B1226E"/>
    <w:rsid w:val="00B14966"/>
    <w:rsid w:val="00B15389"/>
    <w:rsid w:val="00B3220F"/>
    <w:rsid w:val="00B3473F"/>
    <w:rsid w:val="00B35248"/>
    <w:rsid w:val="00B35944"/>
    <w:rsid w:val="00B50B9F"/>
    <w:rsid w:val="00B53ED5"/>
    <w:rsid w:val="00B55AED"/>
    <w:rsid w:val="00B65790"/>
    <w:rsid w:val="00B65794"/>
    <w:rsid w:val="00B6641F"/>
    <w:rsid w:val="00B70DE3"/>
    <w:rsid w:val="00B96548"/>
    <w:rsid w:val="00BA34F3"/>
    <w:rsid w:val="00BA5046"/>
    <w:rsid w:val="00BC01A6"/>
    <w:rsid w:val="00BC37D4"/>
    <w:rsid w:val="00BC532B"/>
    <w:rsid w:val="00BD2DB1"/>
    <w:rsid w:val="00BD424E"/>
    <w:rsid w:val="00C27A1D"/>
    <w:rsid w:val="00C57947"/>
    <w:rsid w:val="00C622CF"/>
    <w:rsid w:val="00C62FCC"/>
    <w:rsid w:val="00C71613"/>
    <w:rsid w:val="00C74446"/>
    <w:rsid w:val="00C75E24"/>
    <w:rsid w:val="00C96A56"/>
    <w:rsid w:val="00CA059B"/>
    <w:rsid w:val="00CA1D70"/>
    <w:rsid w:val="00CB20E1"/>
    <w:rsid w:val="00CB41D6"/>
    <w:rsid w:val="00CD0C17"/>
    <w:rsid w:val="00CD1122"/>
    <w:rsid w:val="00CD6484"/>
    <w:rsid w:val="00CD790E"/>
    <w:rsid w:val="00CE6640"/>
    <w:rsid w:val="00D0050C"/>
    <w:rsid w:val="00D0259A"/>
    <w:rsid w:val="00D02CD1"/>
    <w:rsid w:val="00D04CA9"/>
    <w:rsid w:val="00D12493"/>
    <w:rsid w:val="00D31FDD"/>
    <w:rsid w:val="00D34815"/>
    <w:rsid w:val="00D710EF"/>
    <w:rsid w:val="00D74953"/>
    <w:rsid w:val="00D831CA"/>
    <w:rsid w:val="00D937E4"/>
    <w:rsid w:val="00D96E03"/>
    <w:rsid w:val="00DB001B"/>
    <w:rsid w:val="00DB5AA9"/>
    <w:rsid w:val="00DC6BEF"/>
    <w:rsid w:val="00DD71F6"/>
    <w:rsid w:val="00DE6E23"/>
    <w:rsid w:val="00DE7994"/>
    <w:rsid w:val="00DF0E69"/>
    <w:rsid w:val="00DF6958"/>
    <w:rsid w:val="00E22BA8"/>
    <w:rsid w:val="00E244DD"/>
    <w:rsid w:val="00E463FE"/>
    <w:rsid w:val="00E50EB6"/>
    <w:rsid w:val="00E53FED"/>
    <w:rsid w:val="00E620DC"/>
    <w:rsid w:val="00E63B6F"/>
    <w:rsid w:val="00E643A5"/>
    <w:rsid w:val="00E8546D"/>
    <w:rsid w:val="00E85828"/>
    <w:rsid w:val="00EA7506"/>
    <w:rsid w:val="00EB3CB9"/>
    <w:rsid w:val="00EC1846"/>
    <w:rsid w:val="00ED5155"/>
    <w:rsid w:val="00EE3C97"/>
    <w:rsid w:val="00EF028D"/>
    <w:rsid w:val="00EF154E"/>
    <w:rsid w:val="00EF5C6D"/>
    <w:rsid w:val="00F06214"/>
    <w:rsid w:val="00F164ED"/>
    <w:rsid w:val="00F16E9C"/>
    <w:rsid w:val="00F3342F"/>
    <w:rsid w:val="00F42BA8"/>
    <w:rsid w:val="00F42F34"/>
    <w:rsid w:val="00F44A18"/>
    <w:rsid w:val="00F60EAF"/>
    <w:rsid w:val="00F72A2A"/>
    <w:rsid w:val="00F85523"/>
    <w:rsid w:val="00FA2700"/>
    <w:rsid w:val="00FA71DD"/>
    <w:rsid w:val="00FB2727"/>
    <w:rsid w:val="00FB56C9"/>
    <w:rsid w:val="00FC1CF3"/>
    <w:rsid w:val="00FC4B33"/>
    <w:rsid w:val="00FC734B"/>
    <w:rsid w:val="00FD2AD3"/>
    <w:rsid w:val="00FD4570"/>
    <w:rsid w:val="00FD56BB"/>
    <w:rsid w:val="00FD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0387"/>
  <w15:docId w15:val="{4CBC77F6-B1C1-416E-84F0-F84C2C1A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Y" w:eastAsia="es-P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B1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1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92C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C2B"/>
  </w:style>
  <w:style w:type="paragraph" w:styleId="Piedepgina">
    <w:name w:val="footer"/>
    <w:basedOn w:val="Normal"/>
    <w:link w:val="PiedepginaCar"/>
    <w:uiPriority w:val="99"/>
    <w:unhideWhenUsed/>
    <w:rsid w:val="00992C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C2B"/>
  </w:style>
  <w:style w:type="paragraph" w:styleId="Prrafodelista">
    <w:name w:val="List Paragraph"/>
    <w:basedOn w:val="Normal"/>
    <w:uiPriority w:val="34"/>
    <w:qFormat/>
    <w:rsid w:val="00992C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4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4A18"/>
    <w:rPr>
      <w:rFonts w:ascii="Segoe UI" w:hAnsi="Segoe UI" w:cs="Segoe UI"/>
      <w:sz w:val="18"/>
      <w:szCs w:val="18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8B1D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r\contrato%20maiz%20por%20fija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2128A-47B7-47DA-93A1-A9C35A4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maiz por fijar</Template>
  <TotalTime>30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</cp:lastModifiedBy>
  <cp:revision>19</cp:revision>
  <cp:lastPrinted>2022-11-17T11:30:00Z</cp:lastPrinted>
  <dcterms:created xsi:type="dcterms:W3CDTF">2022-11-08T19:28:00Z</dcterms:created>
  <dcterms:modified xsi:type="dcterms:W3CDTF">2023-02-02T18:59:00Z</dcterms:modified>
</cp:coreProperties>
</file>